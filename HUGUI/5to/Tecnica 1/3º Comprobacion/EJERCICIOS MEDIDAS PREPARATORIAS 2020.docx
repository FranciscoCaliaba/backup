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8C" w:rsidRPr="00B259D1" w:rsidRDefault="0046428C" w:rsidP="0022418D">
      <w:pPr>
        <w:pStyle w:val="NoSpacing"/>
        <w:spacing w:before="120" w:after="120" w:line="540" w:lineRule="exact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259D1">
        <w:rPr>
          <w:rFonts w:ascii="Times New Roman" w:hAnsi="Times New Roman"/>
          <w:b/>
          <w:sz w:val="24"/>
          <w:szCs w:val="24"/>
          <w:u w:val="single"/>
        </w:rPr>
        <w:t>EJERCI</w:t>
      </w:r>
      <w:bookmarkStart w:id="0" w:name="_GoBack"/>
      <w:bookmarkEnd w:id="0"/>
      <w:r w:rsidRPr="00B259D1">
        <w:rPr>
          <w:rFonts w:ascii="Times New Roman" w:hAnsi="Times New Roman"/>
          <w:b/>
          <w:sz w:val="24"/>
          <w:szCs w:val="24"/>
          <w:u w:val="single"/>
        </w:rPr>
        <w:t xml:space="preserve">CIOS  </w:t>
      </w:r>
      <w:r>
        <w:rPr>
          <w:rFonts w:ascii="Times New Roman" w:hAnsi="Times New Roman"/>
          <w:b/>
          <w:sz w:val="24"/>
          <w:szCs w:val="24"/>
          <w:u w:val="single"/>
        </w:rPr>
        <w:t>DE</w:t>
      </w:r>
      <w:r w:rsidRPr="00B259D1">
        <w:rPr>
          <w:rFonts w:ascii="Times New Roman" w:hAnsi="Times New Roman"/>
          <w:b/>
          <w:sz w:val="24"/>
          <w:szCs w:val="24"/>
          <w:u w:val="single"/>
        </w:rPr>
        <w:t xml:space="preserve"> MEDIDAS PREPARATORIAS.</w:t>
      </w:r>
    </w:p>
    <w:p w:rsidR="0046428C" w:rsidRPr="00B259D1" w:rsidRDefault="0046428C" w:rsidP="0022418D">
      <w:pPr>
        <w:pStyle w:val="NoSpacing"/>
        <w:spacing w:before="120" w:after="120" w:line="540" w:lineRule="exact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259D1">
        <w:rPr>
          <w:rFonts w:ascii="Times New Roman" w:hAnsi="Times New Roman"/>
          <w:b/>
          <w:sz w:val="24"/>
          <w:szCs w:val="24"/>
          <w:u w:val="single"/>
        </w:rPr>
        <w:t xml:space="preserve">GRUPO DE TÉCNICA FORENSE DE LA DRA. </w:t>
      </w:r>
      <w:r>
        <w:rPr>
          <w:rFonts w:ascii="Times New Roman" w:hAnsi="Times New Roman"/>
          <w:b/>
          <w:sz w:val="24"/>
          <w:szCs w:val="24"/>
          <w:u w:val="single"/>
        </w:rPr>
        <w:t>ESC.ROSSANA BASSO</w:t>
      </w:r>
    </w:p>
    <w:p w:rsidR="0046428C" w:rsidRPr="004B76A5" w:rsidRDefault="0046428C" w:rsidP="00A40316">
      <w:pPr>
        <w:spacing w:after="0" w:line="480" w:lineRule="auto"/>
        <w:jc w:val="both"/>
        <w:rPr>
          <w:rFonts w:ascii="Times New Roman" w:hAnsi="Times New Roman"/>
          <w:b/>
          <w:color w:val="0000FF"/>
          <w:sz w:val="28"/>
          <w:szCs w:val="28"/>
        </w:rPr>
      </w:pPr>
      <w:r w:rsidRPr="00CE3679">
        <w:rPr>
          <w:rFonts w:ascii="Times New Roman" w:hAnsi="Times New Roman"/>
          <w:b/>
          <w:color w:val="0000FF"/>
          <w:sz w:val="24"/>
          <w:szCs w:val="24"/>
        </w:rPr>
        <w:t xml:space="preserve">En los siguientes casos, redacte los escritos de diligencias preparatorias incluyendo tributación. 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CE3679">
        <w:rPr>
          <w:rFonts w:ascii="Times New Roman" w:hAnsi="Times New Roman"/>
          <w:b/>
          <w:color w:val="0000FF"/>
          <w:sz w:val="24"/>
          <w:szCs w:val="24"/>
        </w:rPr>
        <w:t xml:space="preserve">Plazo presentación: </w:t>
      </w:r>
      <w:r w:rsidRPr="004B76A5">
        <w:rPr>
          <w:rFonts w:ascii="Times New Roman" w:hAnsi="Times New Roman"/>
          <w:b/>
          <w:color w:val="0000FF"/>
          <w:sz w:val="28"/>
          <w:szCs w:val="28"/>
        </w:rPr>
        <w:t>28/5/20 hora 18:00 hs.</w:t>
      </w:r>
      <w:r>
        <w:rPr>
          <w:rFonts w:ascii="Times New Roman" w:hAnsi="Times New Roman"/>
          <w:b/>
          <w:color w:val="0000FF"/>
          <w:sz w:val="28"/>
          <w:szCs w:val="28"/>
        </w:rPr>
        <w:t xml:space="preserve"> (horario juzgado).</w:t>
      </w:r>
    </w:p>
    <w:p w:rsidR="0046428C" w:rsidRPr="00A40316" w:rsidRDefault="0046428C" w:rsidP="00A40316">
      <w:pPr>
        <w:spacing w:after="0" w:line="480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CE3679">
        <w:rPr>
          <w:rFonts w:ascii="Times New Roman" w:hAnsi="Times New Roman"/>
          <w:b/>
          <w:color w:val="0000FF"/>
          <w:sz w:val="24"/>
          <w:szCs w:val="24"/>
        </w:rPr>
        <w:t xml:space="preserve">El escrito deberá presentarse como si fuera en su vida profesional ante el Juzgado correspondiente, </w:t>
      </w:r>
      <w:r w:rsidRPr="00AE5D3D">
        <w:rPr>
          <w:rFonts w:ascii="Times New Roman" w:hAnsi="Times New Roman"/>
          <w:b/>
          <w:color w:val="0000FF"/>
          <w:sz w:val="24"/>
          <w:szCs w:val="24"/>
          <w:u w:val="single"/>
        </w:rPr>
        <w:t>siendo uds. el o los abogados patrocinantes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A40316">
        <w:rPr>
          <w:rFonts w:ascii="Times New Roman" w:hAnsi="Times New Roman"/>
          <w:b/>
          <w:color w:val="0000FF"/>
          <w:sz w:val="24"/>
          <w:szCs w:val="24"/>
        </w:rPr>
        <w:t>y obviamente no estamos en feria sanitaria.</w:t>
      </w:r>
    </w:p>
    <w:p w:rsidR="0046428C" w:rsidRPr="00A40316" w:rsidRDefault="0046428C" w:rsidP="00A40316">
      <w:pPr>
        <w:spacing w:after="0" w:line="480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 xml:space="preserve">Deberá mandar solo uno de los integrantes del grupo al correo </w:t>
      </w:r>
      <w:hyperlink r:id="rId4" w:history="1">
        <w:r w:rsidRPr="00D33B2C">
          <w:rPr>
            <w:rStyle w:val="Hyperlink"/>
            <w:rFonts w:ascii="Times New Roman" w:hAnsi="Times New Roman"/>
            <w:b/>
            <w:sz w:val="24"/>
            <w:szCs w:val="24"/>
          </w:rPr>
          <w:t>dra.virginiacardozo@gmail.com</w:t>
        </w:r>
      </w:hyperlink>
      <w:r>
        <w:rPr>
          <w:rFonts w:ascii="Times New Roman" w:hAnsi="Times New Roman"/>
          <w:b/>
          <w:color w:val="0000FF"/>
          <w:sz w:val="24"/>
          <w:szCs w:val="24"/>
        </w:rPr>
        <w:t>. Gracias</w:t>
      </w:r>
    </w:p>
    <w:p w:rsidR="0046428C" w:rsidRDefault="0046428C" w:rsidP="00CE367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E3679">
        <w:rPr>
          <w:rFonts w:ascii="Times New Roman" w:hAnsi="Times New Roman"/>
          <w:b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</w:rPr>
        <w:t xml:space="preserve">El 13/4/20 </w:t>
      </w:r>
      <w:r w:rsidRPr="007E707C">
        <w:rPr>
          <w:rFonts w:ascii="Times New Roman" w:hAnsi="Times New Roman"/>
          <w:sz w:val="24"/>
          <w:szCs w:val="24"/>
        </w:rPr>
        <w:t xml:space="preserve">Moria Casán </w:t>
      </w:r>
      <w:r w:rsidRPr="00B259D1">
        <w:rPr>
          <w:rFonts w:ascii="Times New Roman" w:hAnsi="Times New Roman"/>
          <w:sz w:val="24"/>
          <w:szCs w:val="24"/>
        </w:rPr>
        <w:t xml:space="preserve"> se encontraba estacionand</w:t>
      </w:r>
      <w:r>
        <w:rPr>
          <w:rFonts w:ascii="Times New Roman" w:hAnsi="Times New Roman"/>
          <w:sz w:val="24"/>
          <w:szCs w:val="24"/>
        </w:rPr>
        <w:t>o</w:t>
      </w:r>
      <w:r w:rsidRPr="00B259D1">
        <w:rPr>
          <w:rFonts w:ascii="Times New Roman" w:hAnsi="Times New Roman"/>
          <w:sz w:val="24"/>
          <w:szCs w:val="24"/>
        </w:rPr>
        <w:t xml:space="preserve"> el vehículo de su propiedad marca </w:t>
      </w:r>
      <w:r>
        <w:rPr>
          <w:rFonts w:ascii="Times New Roman" w:hAnsi="Times New Roman"/>
          <w:sz w:val="24"/>
          <w:szCs w:val="24"/>
        </w:rPr>
        <w:t>BMW</w:t>
      </w:r>
      <w:r w:rsidRPr="00B259D1">
        <w:rPr>
          <w:rFonts w:ascii="Times New Roman" w:hAnsi="Times New Roman"/>
          <w:sz w:val="24"/>
          <w:szCs w:val="24"/>
        </w:rPr>
        <w:t xml:space="preserve"> Modelo </w:t>
      </w:r>
      <w:r>
        <w:rPr>
          <w:rFonts w:ascii="Times New Roman" w:hAnsi="Times New Roman"/>
          <w:sz w:val="24"/>
          <w:szCs w:val="24"/>
        </w:rPr>
        <w:t>Gama 1</w:t>
      </w:r>
      <w:r w:rsidRPr="00B259D1">
        <w:rPr>
          <w:rFonts w:ascii="Times New Roman" w:hAnsi="Times New Roman"/>
          <w:sz w:val="24"/>
          <w:szCs w:val="24"/>
        </w:rPr>
        <w:t xml:space="preserve"> padrón 1000 de Montevideo cuando fue embestid</w:t>
      </w:r>
      <w:r>
        <w:rPr>
          <w:rFonts w:ascii="Times New Roman" w:hAnsi="Times New Roman"/>
          <w:sz w:val="24"/>
          <w:szCs w:val="24"/>
        </w:rPr>
        <w:t>a</w:t>
      </w:r>
      <w:r w:rsidRPr="00B259D1">
        <w:rPr>
          <w:rFonts w:ascii="Times New Roman" w:hAnsi="Times New Roman"/>
          <w:sz w:val="24"/>
          <w:szCs w:val="24"/>
        </w:rPr>
        <w:t xml:space="preserve"> por el automotor marca Renault Matricula SMB 1022 padrón 1002 de </w:t>
      </w:r>
      <w:r>
        <w:rPr>
          <w:rFonts w:ascii="Times New Roman" w:hAnsi="Times New Roman"/>
          <w:sz w:val="24"/>
          <w:szCs w:val="24"/>
        </w:rPr>
        <w:t>la ciudad de Treinta y Tres, propiedad de Marcelo Hugo Tinelli</w:t>
      </w:r>
      <w:r w:rsidRPr="00B259D1">
        <w:rPr>
          <w:rFonts w:ascii="Times New Roman" w:hAnsi="Times New Roman"/>
          <w:sz w:val="24"/>
          <w:szCs w:val="24"/>
        </w:rPr>
        <w:t>.</w:t>
      </w:r>
    </w:p>
    <w:p w:rsidR="0046428C" w:rsidRPr="0043725A" w:rsidRDefault="0046428C" w:rsidP="00CE367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Dentro del vehículo como acompañante de Moria, se encontraba su Secretario </w:t>
      </w:r>
      <w:r w:rsidRPr="0043725A">
        <w:rPr>
          <w:rFonts w:ascii="Times New Roman" w:hAnsi="Times New Roman"/>
          <w:color w:val="152026"/>
          <w:sz w:val="24"/>
          <w:szCs w:val="24"/>
          <w:shd w:val="clear" w:color="auto" w:fill="FFFFFF"/>
        </w:rPr>
        <w:t>Alexis “Galo” Sotto</w:t>
      </w:r>
      <w:r>
        <w:rPr>
          <w:rFonts w:ascii="Times New Roman" w:hAnsi="Times New Roman"/>
          <w:color w:val="152026"/>
          <w:sz w:val="24"/>
          <w:szCs w:val="24"/>
          <w:shd w:val="clear" w:color="auto" w:fill="FFFFFF"/>
        </w:rPr>
        <w:t xml:space="preserve"> y su  perro Cristóbal.</w:t>
      </w:r>
      <w:r w:rsidRPr="0043725A">
        <w:rPr>
          <w:rFonts w:ascii="Times New Roman" w:hAnsi="Times New Roman"/>
          <w:color w:val="152026"/>
          <w:sz w:val="24"/>
          <w:szCs w:val="24"/>
          <w:shd w:val="clear" w:color="auto" w:fill="FFFFFF"/>
        </w:rPr>
        <w:t> </w:t>
      </w:r>
      <w:r w:rsidRPr="0043725A">
        <w:rPr>
          <w:rFonts w:ascii="Times New Roman" w:hAnsi="Times New Roman"/>
          <w:sz w:val="24"/>
          <w:szCs w:val="24"/>
        </w:rPr>
        <w:t xml:space="preserve">  </w:t>
      </w:r>
    </w:p>
    <w:p w:rsidR="0046428C" w:rsidRPr="00B259D1" w:rsidRDefault="0046428C" w:rsidP="00CE367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259D1">
        <w:rPr>
          <w:rFonts w:ascii="Times New Roman" w:hAnsi="Times New Roman"/>
          <w:sz w:val="24"/>
          <w:szCs w:val="24"/>
        </w:rPr>
        <w:t xml:space="preserve">A consecuencia del choque, su vehículo sufrió serios daños en la parte trasera izquierda, el que fue avaluado en </w:t>
      </w:r>
      <w:r>
        <w:rPr>
          <w:rFonts w:ascii="Times New Roman" w:hAnsi="Times New Roman"/>
          <w:sz w:val="24"/>
          <w:szCs w:val="24"/>
        </w:rPr>
        <w:t xml:space="preserve">U$S </w:t>
      </w:r>
      <w:r w:rsidRPr="00B259D1">
        <w:rPr>
          <w:rFonts w:ascii="Times New Roman" w:hAnsi="Times New Roman"/>
          <w:sz w:val="24"/>
          <w:szCs w:val="24"/>
        </w:rPr>
        <w:t>250.000</w:t>
      </w:r>
      <w:r>
        <w:rPr>
          <w:rFonts w:ascii="Times New Roman" w:hAnsi="Times New Roman"/>
          <w:sz w:val="24"/>
          <w:szCs w:val="24"/>
        </w:rPr>
        <w:t xml:space="preserve"> (doscientos cincuenta mil dólares estadounidenses).</w:t>
      </w:r>
    </w:p>
    <w:p w:rsidR="0046428C" w:rsidRPr="00B259D1" w:rsidRDefault="0046428C" w:rsidP="00CE367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259D1">
        <w:rPr>
          <w:rFonts w:ascii="Times New Roman" w:hAnsi="Times New Roman"/>
          <w:sz w:val="24"/>
          <w:szCs w:val="24"/>
        </w:rPr>
        <w:t xml:space="preserve">Fue testigo de los hechos </w:t>
      </w:r>
      <w:r>
        <w:rPr>
          <w:rFonts w:ascii="Times New Roman" w:hAnsi="Times New Roman"/>
          <w:sz w:val="24"/>
          <w:szCs w:val="24"/>
        </w:rPr>
        <w:t>Lady Gaga</w:t>
      </w:r>
      <w:r w:rsidRPr="00B259D1">
        <w:rPr>
          <w:rFonts w:ascii="Times New Roman" w:hAnsi="Times New Roman"/>
          <w:sz w:val="24"/>
          <w:szCs w:val="24"/>
        </w:rPr>
        <w:t xml:space="preserve"> quien es considerad</w:t>
      </w:r>
      <w:r>
        <w:rPr>
          <w:rFonts w:ascii="Times New Roman" w:hAnsi="Times New Roman"/>
          <w:sz w:val="24"/>
          <w:szCs w:val="24"/>
        </w:rPr>
        <w:t>a</w:t>
      </w:r>
      <w:r w:rsidRPr="00B259D1">
        <w:rPr>
          <w:rFonts w:ascii="Times New Roman" w:hAnsi="Times New Roman"/>
          <w:sz w:val="24"/>
          <w:szCs w:val="24"/>
        </w:rPr>
        <w:t xml:space="preserve"> elemento esencial de prueba en el juicio que próximamente se iniciará.</w:t>
      </w:r>
    </w:p>
    <w:p w:rsidR="0046428C" w:rsidRDefault="0046428C" w:rsidP="00CE3679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Lady Gaga</w:t>
      </w:r>
      <w:r w:rsidRPr="00B259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 una cantante famosa y tiene giras por Estados Unidos y Europa</w:t>
      </w:r>
      <w:r w:rsidRPr="00B259D1">
        <w:rPr>
          <w:rFonts w:ascii="Times New Roman" w:hAnsi="Times New Roman"/>
          <w:sz w:val="24"/>
          <w:szCs w:val="24"/>
        </w:rPr>
        <w:t>, permaneciendo allí un año</w:t>
      </w:r>
      <w:r>
        <w:rPr>
          <w:rFonts w:ascii="Times New Roman" w:hAnsi="Times New Roman"/>
          <w:sz w:val="24"/>
          <w:szCs w:val="24"/>
        </w:rPr>
        <w:t xml:space="preserve">, tiene fecha de partida el 1° de junio de 2020 </w:t>
      </w:r>
    </w:p>
    <w:p w:rsidR="0046428C" w:rsidRDefault="0046428C" w:rsidP="00CE3679">
      <w:pPr>
        <w:pStyle w:val="NormalWeb"/>
        <w:spacing w:before="0" w:beforeAutospacing="0" w:after="0" w:afterAutospacing="0" w:line="480" w:lineRule="auto"/>
        <w:jc w:val="both"/>
        <w:rPr>
          <w:color w:val="000000"/>
        </w:rPr>
      </w:pPr>
      <w:r w:rsidRPr="00CE3679">
        <w:rPr>
          <w:b/>
        </w:rPr>
        <w:t>2)</w:t>
      </w:r>
      <w:r w:rsidRPr="00CE3679">
        <w:t xml:space="preserve"> </w:t>
      </w:r>
      <w:r>
        <w:t xml:space="preserve">Mirtha Legrand </w:t>
      </w:r>
      <w:r w:rsidRPr="00CE3679">
        <w:rPr>
          <w:color w:val="000000"/>
        </w:rPr>
        <w:t>es propietaria del apartamento 101 padrón 123</w:t>
      </w:r>
      <w:r>
        <w:rPr>
          <w:color w:val="000000"/>
        </w:rPr>
        <w:t>, Edificio Magnífico de la ciudad de</w:t>
      </w:r>
      <w:r w:rsidRPr="00CE3679">
        <w:rPr>
          <w:color w:val="000000"/>
        </w:rPr>
        <w:t xml:space="preserve"> Montevideo. </w:t>
      </w:r>
      <w:r>
        <w:rPr>
          <w:color w:val="000000"/>
        </w:rPr>
        <w:t>Los apartamentos son muy amplios y uno por piso.</w:t>
      </w:r>
    </w:p>
    <w:p w:rsidR="0046428C" w:rsidRPr="00CE3679" w:rsidRDefault="0046428C" w:rsidP="00CE3679">
      <w:pPr>
        <w:pStyle w:val="NormalWeb"/>
        <w:spacing w:before="0" w:beforeAutospacing="0" w:after="0" w:afterAutospacing="0" w:line="480" w:lineRule="auto"/>
        <w:jc w:val="both"/>
      </w:pPr>
      <w:r>
        <w:rPr>
          <w:color w:val="000000"/>
        </w:rPr>
        <w:t>Actualmente Mirtha vive con Elvira Fernández y sus gatos Mio Mio y Tigre.</w:t>
      </w:r>
    </w:p>
    <w:p w:rsidR="0046428C" w:rsidRDefault="0046428C" w:rsidP="00CE3679">
      <w:pPr>
        <w:pStyle w:val="NormalWeb"/>
        <w:spacing w:before="0" w:beforeAutospacing="0" w:after="0" w:afterAutospacing="0" w:line="480" w:lineRule="auto"/>
        <w:jc w:val="both"/>
        <w:rPr>
          <w:color w:val="000000"/>
        </w:rPr>
      </w:pPr>
      <w:r>
        <w:rPr>
          <w:color w:val="000000"/>
        </w:rPr>
        <w:t>Sus vecinas son: apto. 201 Rocío Jurado; apto 301 Alejandro Sanz y 402 Isabel Pantoja.</w:t>
      </w:r>
    </w:p>
    <w:p w:rsidR="0046428C" w:rsidRDefault="0046428C" w:rsidP="00CE3679">
      <w:pPr>
        <w:pStyle w:val="NormalWeb"/>
        <w:spacing w:before="0" w:beforeAutospacing="0" w:after="0" w:afterAutospacing="0" w:line="480" w:lineRule="auto"/>
        <w:jc w:val="both"/>
        <w:rPr>
          <w:color w:val="000000"/>
        </w:rPr>
      </w:pPr>
      <w:r>
        <w:rPr>
          <w:color w:val="000000"/>
        </w:rPr>
        <w:t>D</w:t>
      </w:r>
      <w:r w:rsidRPr="00CE3679">
        <w:rPr>
          <w:color w:val="000000"/>
        </w:rPr>
        <w:t>esde hace varios meses, existen manchas de humedad en el techo de la cocina provenientes del apartamento 201.</w:t>
      </w:r>
    </w:p>
    <w:p w:rsidR="0046428C" w:rsidRDefault="0046428C" w:rsidP="00CE3679">
      <w:pPr>
        <w:pStyle w:val="NormalWeb"/>
        <w:spacing w:before="0" w:beforeAutospacing="0" w:after="0" w:afterAutospacing="0" w:line="480" w:lineRule="auto"/>
        <w:jc w:val="both"/>
        <w:rPr>
          <w:color w:val="000000"/>
        </w:rPr>
      </w:pPr>
      <w:r>
        <w:rPr>
          <w:color w:val="000000"/>
        </w:rPr>
        <w:t>Se encuentra desesperada porque ve que las humedades cada vez se intensifican más y el olor es realmente espantoso.</w:t>
      </w:r>
      <w:r w:rsidRPr="00CE3679">
        <w:rPr>
          <w:color w:val="000000"/>
        </w:rPr>
        <w:t xml:space="preserve"> </w:t>
      </w:r>
    </w:p>
    <w:p w:rsidR="0046428C" w:rsidRPr="00CE3679" w:rsidRDefault="0046428C" w:rsidP="00CE3679">
      <w:pPr>
        <w:pStyle w:val="NormalWeb"/>
        <w:spacing w:before="0" w:beforeAutospacing="0" w:after="0" w:afterAutospacing="0" w:line="480" w:lineRule="auto"/>
        <w:jc w:val="both"/>
      </w:pPr>
      <w:r>
        <w:rPr>
          <w:color w:val="000000"/>
        </w:rPr>
        <w:t>Ud. como abogado que le aconsejaría?</w:t>
      </w:r>
    </w:p>
    <w:p w:rsidR="0046428C" w:rsidRPr="00CE3679" w:rsidRDefault="0046428C" w:rsidP="00CE3679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sectPr w:rsidR="0046428C" w:rsidRPr="00CE3679" w:rsidSect="00CE3679">
      <w:pgSz w:w="11906" w:h="16838"/>
      <w:pgMar w:top="1418" w:right="748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34A1"/>
    <w:rsid w:val="00194807"/>
    <w:rsid w:val="00211B20"/>
    <w:rsid w:val="00222ACB"/>
    <w:rsid w:val="0022418D"/>
    <w:rsid w:val="0030188E"/>
    <w:rsid w:val="003100E1"/>
    <w:rsid w:val="00372328"/>
    <w:rsid w:val="0043725A"/>
    <w:rsid w:val="0046428C"/>
    <w:rsid w:val="00472DBB"/>
    <w:rsid w:val="004B76A5"/>
    <w:rsid w:val="004E698B"/>
    <w:rsid w:val="00563AA5"/>
    <w:rsid w:val="005F6C6C"/>
    <w:rsid w:val="00621CE9"/>
    <w:rsid w:val="006E5291"/>
    <w:rsid w:val="00727AA0"/>
    <w:rsid w:val="007E707C"/>
    <w:rsid w:val="007F7505"/>
    <w:rsid w:val="00863874"/>
    <w:rsid w:val="00900D36"/>
    <w:rsid w:val="009034A1"/>
    <w:rsid w:val="00961D83"/>
    <w:rsid w:val="00991F28"/>
    <w:rsid w:val="009A602B"/>
    <w:rsid w:val="00A0658E"/>
    <w:rsid w:val="00A40316"/>
    <w:rsid w:val="00A71B53"/>
    <w:rsid w:val="00A812EE"/>
    <w:rsid w:val="00AE5D3D"/>
    <w:rsid w:val="00AE7145"/>
    <w:rsid w:val="00B15ECA"/>
    <w:rsid w:val="00B24941"/>
    <w:rsid w:val="00B259D1"/>
    <w:rsid w:val="00CB548F"/>
    <w:rsid w:val="00CE3679"/>
    <w:rsid w:val="00D33B2C"/>
    <w:rsid w:val="00E814BF"/>
    <w:rsid w:val="00EB3D24"/>
    <w:rsid w:val="00FE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93"/>
    <w:pPr>
      <w:spacing w:after="200" w:line="276" w:lineRule="auto"/>
    </w:pPr>
    <w:rPr>
      <w:lang w:val="es-UY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0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188E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AE7145"/>
    <w:rPr>
      <w:lang w:val="es-UY" w:eastAsia="en-US"/>
    </w:rPr>
  </w:style>
  <w:style w:type="paragraph" w:styleId="NormalWeb">
    <w:name w:val="Normal (Web)"/>
    <w:basedOn w:val="Normal"/>
    <w:uiPriority w:val="99"/>
    <w:rsid w:val="00CE36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rsid w:val="005F6C6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a.virginiacardoz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102</TotalTime>
  <Pages>2</Pages>
  <Words>314</Words>
  <Characters>1729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 TEMA MEDIDAS PREPARATORIAS</dc:title>
  <dc:subject/>
  <dc:creator>Natalia</dc:creator>
  <cp:keywords/>
  <dc:description/>
  <cp:lastModifiedBy>Virginia Helena</cp:lastModifiedBy>
  <cp:revision>16</cp:revision>
  <cp:lastPrinted>2018-04-11T20:32:00Z</cp:lastPrinted>
  <dcterms:created xsi:type="dcterms:W3CDTF">2020-05-22T16:16:00Z</dcterms:created>
  <dcterms:modified xsi:type="dcterms:W3CDTF">2020-05-22T21:08:00Z</dcterms:modified>
</cp:coreProperties>
</file>